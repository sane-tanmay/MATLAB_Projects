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6A8" w:rsidRPr="005F66A8" w:rsidRDefault="005F66A8" w:rsidP="005F66A8">
      <w:pPr>
        <w:jc w:val="center"/>
        <w:rPr>
          <w:b/>
          <w:sz w:val="24"/>
          <w:szCs w:val="24"/>
          <w:u w:val="single"/>
        </w:rPr>
      </w:pPr>
      <w:r w:rsidRPr="005F66A8">
        <w:rPr>
          <w:b/>
          <w:sz w:val="24"/>
          <w:szCs w:val="24"/>
          <w:u w:val="single"/>
        </w:rPr>
        <w:t>Report</w:t>
      </w:r>
    </w:p>
    <w:p w:rsidR="00742C84" w:rsidRPr="00BA5DAF" w:rsidRDefault="00742C84" w:rsidP="00742C84">
      <w:r w:rsidRPr="00BA5DAF">
        <w:t>The file describes the working of the source code files and the test files</w:t>
      </w:r>
      <w:r w:rsidR="00BA5DAF">
        <w:t>.</w:t>
      </w:r>
      <w:r w:rsidRPr="00BA5DAF">
        <w:t xml:space="preserve"> </w:t>
      </w:r>
    </w:p>
    <w:p w:rsidR="002C6DFB" w:rsidRPr="00BA5DAF" w:rsidRDefault="002C6DFB" w:rsidP="00742C84">
      <w:pPr>
        <w:rPr>
          <w:b/>
          <w:u w:val="single"/>
        </w:rPr>
      </w:pPr>
      <w:r w:rsidRPr="00BA5DAF">
        <w:rPr>
          <w:b/>
          <w:u w:val="single"/>
        </w:rPr>
        <w:t>Algorithm</w:t>
      </w:r>
    </w:p>
    <w:p w:rsidR="002C6DFB" w:rsidRPr="002D3180" w:rsidRDefault="002C6DFB" w:rsidP="002D3180">
      <w:pPr>
        <w:autoSpaceDE w:val="0"/>
        <w:autoSpaceDN w:val="0"/>
        <w:adjustRightInd w:val="0"/>
        <w:spacing w:after="0" w:line="240" w:lineRule="auto"/>
        <w:jc w:val="both"/>
        <w:rPr>
          <w:rFonts w:cs="Courier New"/>
        </w:rPr>
      </w:pPr>
      <w:r w:rsidRPr="002D3180">
        <w:t xml:space="preserve">The initialization of the </w:t>
      </w:r>
      <w:proofErr w:type="spellStart"/>
      <w:proofErr w:type="gramStart"/>
      <w:r w:rsidRPr="002D3180">
        <w:t>gui</w:t>
      </w:r>
      <w:proofErr w:type="spellEnd"/>
      <w:proofErr w:type="gramEnd"/>
      <w:r w:rsidRPr="002D3180">
        <w:t xml:space="preserve"> is done through the </w:t>
      </w:r>
      <w:proofErr w:type="spellStart"/>
      <w:r w:rsidRPr="002D3180">
        <w:rPr>
          <w:rFonts w:cs="Courier New"/>
          <w:color w:val="000000"/>
        </w:rPr>
        <w:t>new_gui_OpeningFcn</w:t>
      </w:r>
      <w:proofErr w:type="spellEnd"/>
    </w:p>
    <w:p w:rsidR="002C6DFB" w:rsidRPr="002D3180" w:rsidRDefault="002C6DFB" w:rsidP="002D3180">
      <w:pPr>
        <w:jc w:val="both"/>
      </w:pPr>
      <w:r w:rsidRPr="002D3180">
        <w:t xml:space="preserve">. This function calls the </w:t>
      </w:r>
      <w:proofErr w:type="spellStart"/>
      <w:r w:rsidRPr="002D3180">
        <w:t>display_time</w:t>
      </w:r>
      <w:proofErr w:type="spellEnd"/>
      <w:r w:rsidRPr="002D3180">
        <w:t xml:space="preserve"> function which initializes the graphics objects, the graphics objects and call the </w:t>
      </w:r>
      <w:proofErr w:type="spellStart"/>
      <w:r w:rsidRPr="002D3180">
        <w:t>start_timer</w:t>
      </w:r>
      <w:proofErr w:type="spellEnd"/>
      <w:r w:rsidRPr="002D3180">
        <w:t xml:space="preserve"> function. The </w:t>
      </w:r>
      <w:proofErr w:type="spellStart"/>
      <w:r w:rsidRPr="002D3180">
        <w:t>start_timer</w:t>
      </w:r>
      <w:proofErr w:type="spellEnd"/>
      <w:r w:rsidRPr="002D3180">
        <w:t xml:space="preserve"> in turn calls the </w:t>
      </w:r>
      <w:proofErr w:type="spellStart"/>
      <w:r w:rsidRPr="002D3180">
        <w:t>timer_loop</w:t>
      </w:r>
      <w:proofErr w:type="spellEnd"/>
      <w:r w:rsidRPr="002D3180">
        <w:t xml:space="preserve"> call back function, which actually is used to update the clock. The feeds from the GUI’s call back edit and push buttons are used to obtain current data (time) and start/stop mode respectively.</w:t>
      </w:r>
    </w:p>
    <w:p w:rsidR="00742C84" w:rsidRPr="00BA5DAF" w:rsidRDefault="00742C84" w:rsidP="00742C84">
      <w:pPr>
        <w:rPr>
          <w:b/>
          <w:u w:val="single"/>
        </w:rPr>
      </w:pPr>
      <w:r w:rsidRPr="00BA5DAF">
        <w:rPr>
          <w:b/>
          <w:u w:val="single"/>
        </w:rPr>
        <w:t>Source Code</w:t>
      </w:r>
    </w:p>
    <w:p w:rsidR="00742C84" w:rsidRPr="00BA5DAF" w:rsidRDefault="00742C84" w:rsidP="00742C84">
      <w:proofErr w:type="spellStart"/>
      <w:r w:rsidRPr="00BA5DAF">
        <w:t>start_timer.m</w:t>
      </w:r>
      <w:proofErr w:type="spellEnd"/>
    </w:p>
    <w:p w:rsidR="00742C84" w:rsidRPr="00BA5DAF" w:rsidRDefault="00742C84" w:rsidP="00742C84">
      <w:r w:rsidRPr="00BA5DAF">
        <w:t>This function initializes the timer</w:t>
      </w:r>
    </w:p>
    <w:p w:rsidR="00742C84" w:rsidRPr="00BA5DAF" w:rsidRDefault="00742C84" w:rsidP="00742C84">
      <w:proofErr w:type="spellStart"/>
      <w:r w:rsidRPr="00BA5DAF">
        <w:t>timer_loop.m</w:t>
      </w:r>
      <w:proofErr w:type="spellEnd"/>
    </w:p>
    <w:p w:rsidR="00742C84" w:rsidRPr="00BA5DAF" w:rsidRDefault="00742C84" w:rsidP="00742C84">
      <w:r w:rsidRPr="00BA5DAF">
        <w:t>This is the call back function which updates the second, minutes and hour hand</w:t>
      </w:r>
    </w:p>
    <w:p w:rsidR="00742C84" w:rsidRPr="00BA5DAF" w:rsidRDefault="00742C84" w:rsidP="00742C84">
      <w:proofErr w:type="spellStart"/>
      <w:r w:rsidRPr="00BA5DAF">
        <w:t>display_time.m</w:t>
      </w:r>
      <w:proofErr w:type="spellEnd"/>
    </w:p>
    <w:p w:rsidR="00742C84" w:rsidRDefault="00742C84" w:rsidP="00742C84">
      <w:r w:rsidRPr="00BA5DAF">
        <w:t>This function is used to initialize graphics object</w:t>
      </w:r>
      <w:r w:rsidR="00165186">
        <w:t>.</w:t>
      </w:r>
    </w:p>
    <w:p w:rsidR="00165186" w:rsidRDefault="00165186" w:rsidP="00742C84">
      <w:proofErr w:type="spellStart"/>
      <w:r w:rsidRPr="00BA5DAF">
        <w:t>display_time</w:t>
      </w:r>
      <w:r>
        <w:t>Sim</w:t>
      </w:r>
      <w:r w:rsidR="00E209CC">
        <w:t>.m</w:t>
      </w:r>
      <w:proofErr w:type="spellEnd"/>
    </w:p>
    <w:p w:rsidR="00165186" w:rsidRDefault="00165186" w:rsidP="00165186">
      <w:r w:rsidRPr="00BA5DAF">
        <w:t xml:space="preserve">This function is used </w:t>
      </w:r>
      <w:r>
        <w:t xml:space="preserve">to display the graphics </w:t>
      </w:r>
      <w:proofErr w:type="spellStart"/>
      <w:r>
        <w:t>objs</w:t>
      </w:r>
      <w:proofErr w:type="spellEnd"/>
      <w:r>
        <w:t xml:space="preserve"> and clock graphics</w:t>
      </w:r>
    </w:p>
    <w:p w:rsidR="00742C84" w:rsidRPr="00BA5DAF" w:rsidRDefault="00742C84" w:rsidP="00742C84">
      <w:proofErr w:type="spellStart"/>
      <w:r w:rsidRPr="00BA5DAF">
        <w:t>new_gui.m</w:t>
      </w:r>
      <w:proofErr w:type="spellEnd"/>
    </w:p>
    <w:p w:rsidR="00742C84" w:rsidRPr="00BA5DAF" w:rsidRDefault="00742C84" w:rsidP="00742C84">
      <w:r w:rsidRPr="00BA5DAF">
        <w:t>This is the graphics source file</w:t>
      </w:r>
    </w:p>
    <w:p w:rsidR="00742C84" w:rsidRPr="00BA5DAF" w:rsidRDefault="00742C84" w:rsidP="00742C84">
      <w:proofErr w:type="spellStart"/>
      <w:r w:rsidRPr="00BA5DAF">
        <w:t>push_buttom.sim</w:t>
      </w:r>
      <w:proofErr w:type="spellEnd"/>
      <w:r w:rsidRPr="00BA5DAF">
        <w:t>.</w:t>
      </w:r>
    </w:p>
    <w:p w:rsidR="00742C84" w:rsidRPr="00BA5DAF" w:rsidRDefault="00742C84" w:rsidP="00742C84">
      <w:r w:rsidRPr="00BA5DAF">
        <w:t>This is the simulation code for the Start/ Stop button</w:t>
      </w:r>
    </w:p>
    <w:p w:rsidR="00742C84" w:rsidRPr="00BA5DAF" w:rsidRDefault="00742C84" w:rsidP="00742C84">
      <w:proofErr w:type="spellStart"/>
      <w:r w:rsidRPr="00BA5DAF">
        <w:t>edit_feed_hrTest.m</w:t>
      </w:r>
      <w:proofErr w:type="spellEnd"/>
    </w:p>
    <w:p w:rsidR="00742C84" w:rsidRPr="00BA5DAF" w:rsidRDefault="00742C84" w:rsidP="00742C84">
      <w:r w:rsidRPr="00BA5DAF">
        <w:t>This is the simulation for the hours input (edit field) and is used in testing.</w:t>
      </w:r>
    </w:p>
    <w:p w:rsidR="00742C84" w:rsidRPr="00BA5DAF" w:rsidRDefault="00742C84" w:rsidP="00742C84">
      <w:proofErr w:type="spellStart"/>
      <w:r w:rsidRPr="00BA5DAF">
        <w:t>edit_feed_minTest.m</w:t>
      </w:r>
      <w:proofErr w:type="spellEnd"/>
    </w:p>
    <w:p w:rsidR="00742C84" w:rsidRPr="00BA5DAF" w:rsidRDefault="00742C84" w:rsidP="00742C84">
      <w:r w:rsidRPr="00BA5DAF">
        <w:t xml:space="preserve">This is the simulation for the </w:t>
      </w:r>
      <w:proofErr w:type="spellStart"/>
      <w:r w:rsidRPr="00BA5DAF">
        <w:t>mins</w:t>
      </w:r>
      <w:proofErr w:type="spellEnd"/>
      <w:r w:rsidRPr="00BA5DAF">
        <w:t xml:space="preserve"> input (edit field) and is used in testing.</w:t>
      </w:r>
    </w:p>
    <w:p w:rsidR="00742C84" w:rsidRPr="00BA5DAF" w:rsidRDefault="00742C84" w:rsidP="00742C84">
      <w:proofErr w:type="spellStart"/>
      <w:r w:rsidRPr="00BA5DAF">
        <w:t>edit_feed_secTest.m</w:t>
      </w:r>
      <w:proofErr w:type="spellEnd"/>
    </w:p>
    <w:p w:rsidR="00742C84" w:rsidRPr="00BA5DAF" w:rsidRDefault="00742C84" w:rsidP="00742C84">
      <w:r w:rsidRPr="00BA5DAF">
        <w:t>This is the simulation for the sec input (edit field) and is used in testing.</w:t>
      </w:r>
    </w:p>
    <w:p w:rsidR="00742C84" w:rsidRPr="00BA5DAF" w:rsidRDefault="00742C84" w:rsidP="00742C84">
      <w:pPr>
        <w:rPr>
          <w:b/>
          <w:u w:val="single"/>
        </w:rPr>
      </w:pPr>
      <w:r w:rsidRPr="00BA5DAF">
        <w:rPr>
          <w:b/>
          <w:u w:val="single"/>
        </w:rPr>
        <w:t>Test Code</w:t>
      </w:r>
    </w:p>
    <w:p w:rsidR="00742C84" w:rsidRPr="00BA5DAF" w:rsidRDefault="00742C84" w:rsidP="00742C84">
      <w:proofErr w:type="spellStart"/>
      <w:r w:rsidRPr="00BA5DAF">
        <w:t>start_timerTest.m</w:t>
      </w:r>
      <w:proofErr w:type="spellEnd"/>
    </w:p>
    <w:p w:rsidR="00742C84" w:rsidRPr="00BA5DAF" w:rsidRDefault="00742C84" w:rsidP="00742C84">
      <w:r w:rsidRPr="00BA5DAF">
        <w:t xml:space="preserve">This function test </w:t>
      </w:r>
      <w:proofErr w:type="spellStart"/>
      <w:r w:rsidRPr="00BA5DAF">
        <w:t>start_</w:t>
      </w:r>
      <w:proofErr w:type="gramStart"/>
      <w:r w:rsidRPr="00BA5DAF">
        <w:t>timer</w:t>
      </w:r>
      <w:proofErr w:type="spellEnd"/>
      <w:r w:rsidRPr="00BA5DAF">
        <w:t>(</w:t>
      </w:r>
      <w:proofErr w:type="gramEnd"/>
      <w:r w:rsidRPr="00BA5DAF">
        <w:t>) function</w:t>
      </w:r>
    </w:p>
    <w:p w:rsidR="00742C84" w:rsidRPr="00BA5DAF" w:rsidRDefault="00742C84" w:rsidP="00742C84">
      <w:proofErr w:type="spellStart"/>
      <w:r w:rsidRPr="00BA5DAF">
        <w:lastRenderedPageBreak/>
        <w:t>display_timeTest.m</w:t>
      </w:r>
      <w:proofErr w:type="spellEnd"/>
    </w:p>
    <w:p w:rsidR="00742C84" w:rsidRPr="00BA5DAF" w:rsidRDefault="00742C84" w:rsidP="00742C84">
      <w:r w:rsidRPr="00BA5DAF">
        <w:t xml:space="preserve">This was function was used test </w:t>
      </w:r>
      <w:proofErr w:type="spellStart"/>
      <w:r w:rsidRPr="00BA5DAF">
        <w:t>display_time</w:t>
      </w:r>
      <w:r w:rsidR="00306296">
        <w:t>Sim</w:t>
      </w:r>
      <w:proofErr w:type="spellEnd"/>
      <w:r w:rsidRPr="00BA5DAF">
        <w:t xml:space="preserve">. </w:t>
      </w:r>
    </w:p>
    <w:p w:rsidR="00742C84" w:rsidRPr="00BA5DAF" w:rsidRDefault="002C6DFB" w:rsidP="002C6DFB">
      <w:pPr>
        <w:autoSpaceDE w:val="0"/>
        <w:autoSpaceDN w:val="0"/>
        <w:adjustRightInd w:val="0"/>
        <w:spacing w:after="0" w:line="240" w:lineRule="auto"/>
      </w:pPr>
      <w:proofErr w:type="spellStart"/>
      <w:r w:rsidRPr="00BA5DAF">
        <w:rPr>
          <w:rFonts w:cs="Courier New"/>
          <w:color w:val="000000"/>
          <w:sz w:val="24"/>
          <w:szCs w:val="24"/>
        </w:rPr>
        <w:t>new_guiTest</w:t>
      </w:r>
      <w:r w:rsidR="00742C84" w:rsidRPr="00BA5DAF">
        <w:t>.m</w:t>
      </w:r>
      <w:proofErr w:type="spellEnd"/>
    </w:p>
    <w:p w:rsidR="002C6DFB" w:rsidRPr="00BA5DAF" w:rsidRDefault="002C6DFB" w:rsidP="002C6DFB">
      <w:pPr>
        <w:autoSpaceDE w:val="0"/>
        <w:autoSpaceDN w:val="0"/>
        <w:adjustRightInd w:val="0"/>
        <w:spacing w:after="0" w:line="240" w:lineRule="auto"/>
      </w:pPr>
    </w:p>
    <w:p w:rsidR="00742C84" w:rsidRPr="00BA5DAF" w:rsidRDefault="00742C84" w:rsidP="00742C84">
      <w:r w:rsidRPr="00BA5DAF">
        <w:t xml:space="preserve">This function was designed to test </w:t>
      </w:r>
      <w:proofErr w:type="spellStart"/>
      <w:r w:rsidRPr="00BA5DAF">
        <w:t>new_gui</w:t>
      </w:r>
      <w:proofErr w:type="spellEnd"/>
    </w:p>
    <w:p w:rsidR="00742C84" w:rsidRPr="00BA5DAF" w:rsidRDefault="00742C84" w:rsidP="00742C84">
      <w:proofErr w:type="spellStart"/>
      <w:r w:rsidRPr="00BA5DAF">
        <w:t>push_buttomTest.sim</w:t>
      </w:r>
      <w:proofErr w:type="spellEnd"/>
      <w:r w:rsidRPr="00BA5DAF">
        <w:t>.</w:t>
      </w:r>
    </w:p>
    <w:p w:rsidR="00742C84" w:rsidRPr="00BA5DAF" w:rsidRDefault="00742C84" w:rsidP="00742C84">
      <w:r w:rsidRPr="00BA5DAF">
        <w:t>This is the test code for the simulated Start/ Stop button.</w:t>
      </w:r>
    </w:p>
    <w:p w:rsidR="00742C84" w:rsidRPr="00BA5DAF" w:rsidRDefault="00742C84" w:rsidP="00742C84">
      <w:proofErr w:type="spellStart"/>
      <w:r w:rsidRPr="00BA5DAF">
        <w:t>edit_typeTest.m</w:t>
      </w:r>
      <w:proofErr w:type="spellEnd"/>
    </w:p>
    <w:p w:rsidR="00742C84" w:rsidRDefault="00742C84" w:rsidP="00742C84">
      <w:r w:rsidRPr="00BA5DAF">
        <w:t>This is the test code for the entered time, type checking.</w:t>
      </w:r>
    </w:p>
    <w:p w:rsidR="00165186" w:rsidRPr="00165186" w:rsidRDefault="00165186" w:rsidP="00742C84">
      <w:pPr>
        <w:rPr>
          <w:b/>
          <w:u w:val="single"/>
        </w:rPr>
      </w:pPr>
      <w:r w:rsidRPr="00165186">
        <w:rPr>
          <w:b/>
          <w:u w:val="single"/>
        </w:rPr>
        <w:t>Execution</w:t>
      </w:r>
    </w:p>
    <w:p w:rsidR="00165186" w:rsidRDefault="00165186" w:rsidP="00165186">
      <w:pPr>
        <w:pStyle w:val="ListParagraph"/>
        <w:numPr>
          <w:ilvl w:val="0"/>
          <w:numId w:val="1"/>
        </w:numPr>
      </w:pPr>
      <w:r>
        <w:t>Unzip the file at a location (say Desktop)</w:t>
      </w:r>
    </w:p>
    <w:p w:rsidR="00165186" w:rsidRDefault="00165186" w:rsidP="00165186">
      <w:pPr>
        <w:pStyle w:val="ListParagraph"/>
        <w:numPr>
          <w:ilvl w:val="0"/>
          <w:numId w:val="1"/>
        </w:numPr>
      </w:pPr>
      <w:r>
        <w:t>Navigate to inside this folder  through MATAB</w:t>
      </w:r>
    </w:p>
    <w:p w:rsidR="00165186" w:rsidRDefault="00165186" w:rsidP="002D6D60">
      <w:pPr>
        <w:pStyle w:val="ListParagraph"/>
        <w:numPr>
          <w:ilvl w:val="0"/>
          <w:numId w:val="1"/>
        </w:numPr>
        <w:jc w:val="both"/>
      </w:pPr>
      <w:r>
        <w:t xml:space="preserve">To run the clock: run </w:t>
      </w:r>
      <w:proofErr w:type="spellStart"/>
      <w:r>
        <w:t>new_gui.m</w:t>
      </w:r>
      <w:proofErr w:type="spellEnd"/>
      <w:r>
        <w:t xml:space="preserve"> </w:t>
      </w:r>
    </w:p>
    <w:p w:rsidR="00165186" w:rsidRDefault="0044718E" w:rsidP="002D6D60">
      <w:pPr>
        <w:pStyle w:val="ListParagraph"/>
        <w:jc w:val="both"/>
      </w:pPr>
      <w:r>
        <w:t>(I</w:t>
      </w:r>
      <w:r w:rsidR="00165186">
        <w:t xml:space="preserve"> have used MATLAB Guide to build the GUI &amp; tested on 2013b)</w:t>
      </w:r>
    </w:p>
    <w:p w:rsidR="0030142B" w:rsidRDefault="0030142B" w:rsidP="002D6D60">
      <w:pPr>
        <w:pStyle w:val="ListParagraph"/>
        <w:jc w:val="both"/>
      </w:pPr>
      <w:r>
        <w:t>The clock has default value   12:00:00, as soon as the clock is initialized its ticking.</w:t>
      </w:r>
    </w:p>
    <w:p w:rsidR="0030142B" w:rsidRDefault="0030142B" w:rsidP="002D6D60">
      <w:pPr>
        <w:pStyle w:val="ListParagraph"/>
        <w:jc w:val="both"/>
      </w:pPr>
      <w:r>
        <w:t>Press start button to stop it and the same again to start it.</w:t>
      </w:r>
      <w:r w:rsidR="002D6D60">
        <w:t xml:space="preserve"> The clock resumes from the previous </w:t>
      </w:r>
      <w:proofErr w:type="spellStart"/>
      <w:r w:rsidR="002D6D60">
        <w:t>time.</w:t>
      </w:r>
      <w:r>
        <w:t>To</w:t>
      </w:r>
      <w:proofErr w:type="spellEnd"/>
      <w:r>
        <w:t xml:space="preserve"> update data/ time in any of the fields, enter valid time data in each field and press enter</w:t>
      </w:r>
    </w:p>
    <w:p w:rsidR="0030142B" w:rsidRDefault="0030142B" w:rsidP="002D6D60">
      <w:pPr>
        <w:pStyle w:val="ListParagraph"/>
        <w:jc w:val="both"/>
      </w:pPr>
      <w:r>
        <w:t>(The input value gets registered only on pressing ‘Enter’ after entering data in the edit box)</w:t>
      </w:r>
    </w:p>
    <w:p w:rsidR="0030142B" w:rsidRDefault="007C2742" w:rsidP="002D6D60">
      <w:pPr>
        <w:pStyle w:val="ListParagraph"/>
        <w:jc w:val="both"/>
      </w:pPr>
      <w:r>
        <w:t>To application is stopped by closing it.</w:t>
      </w:r>
    </w:p>
    <w:p w:rsidR="00165186" w:rsidRDefault="00165186" w:rsidP="002D6D60">
      <w:pPr>
        <w:pStyle w:val="ListParagraph"/>
        <w:numPr>
          <w:ilvl w:val="0"/>
          <w:numId w:val="1"/>
        </w:numPr>
        <w:jc w:val="both"/>
      </w:pPr>
      <w:r>
        <w:t>To run tests.</w:t>
      </w:r>
    </w:p>
    <w:p w:rsidR="0044718E" w:rsidRDefault="0044718E" w:rsidP="002D6D60">
      <w:pPr>
        <w:pStyle w:val="ListParagraph"/>
        <w:jc w:val="both"/>
      </w:pPr>
      <w:proofErr w:type="gramStart"/>
      <w:r>
        <w:t>results</w:t>
      </w:r>
      <w:proofErr w:type="gramEnd"/>
      <w:r>
        <w:t xml:space="preserve"> = </w:t>
      </w:r>
      <w:proofErr w:type="spellStart"/>
      <w:r>
        <w:t>runtests</w:t>
      </w:r>
      <w:proofErr w:type="spellEnd"/>
      <w:r>
        <w:t>('</w:t>
      </w:r>
      <w:proofErr w:type="spellStart"/>
      <w:r>
        <w:t>start_timerTest.m</w:t>
      </w:r>
      <w:proofErr w:type="spellEnd"/>
      <w:r>
        <w:t>')</w:t>
      </w:r>
    </w:p>
    <w:p w:rsidR="0044718E" w:rsidRDefault="0044718E" w:rsidP="002D6D60">
      <w:pPr>
        <w:pStyle w:val="ListParagraph"/>
        <w:jc w:val="both"/>
      </w:pPr>
      <w:proofErr w:type="gramStart"/>
      <w:r>
        <w:t>results</w:t>
      </w:r>
      <w:proofErr w:type="gramEnd"/>
      <w:r>
        <w:t xml:space="preserve"> = </w:t>
      </w:r>
      <w:proofErr w:type="spellStart"/>
      <w:r>
        <w:t>runtests</w:t>
      </w:r>
      <w:proofErr w:type="spellEnd"/>
      <w:r>
        <w:t>('</w:t>
      </w:r>
      <w:proofErr w:type="spellStart"/>
      <w:r>
        <w:t>push_buttonTest</w:t>
      </w:r>
      <w:proofErr w:type="spellEnd"/>
      <w:r>
        <w:t>')</w:t>
      </w:r>
    </w:p>
    <w:p w:rsidR="0044718E" w:rsidRDefault="0044718E" w:rsidP="002D6D60">
      <w:pPr>
        <w:pStyle w:val="ListParagraph"/>
        <w:jc w:val="both"/>
      </w:pPr>
      <w:proofErr w:type="gramStart"/>
      <w:r>
        <w:t>results</w:t>
      </w:r>
      <w:proofErr w:type="gramEnd"/>
      <w:r>
        <w:t xml:space="preserve"> = </w:t>
      </w:r>
      <w:proofErr w:type="spellStart"/>
      <w:r>
        <w:t>runtests</w:t>
      </w:r>
      <w:proofErr w:type="spellEnd"/>
      <w:r>
        <w:t>('</w:t>
      </w:r>
      <w:proofErr w:type="spellStart"/>
      <w:r>
        <w:t>edit_typeTest.m</w:t>
      </w:r>
      <w:proofErr w:type="spellEnd"/>
      <w:r>
        <w:t>')</w:t>
      </w:r>
    </w:p>
    <w:p w:rsidR="0044718E" w:rsidRDefault="0044718E" w:rsidP="002D6D60">
      <w:pPr>
        <w:pStyle w:val="ListParagraph"/>
        <w:jc w:val="both"/>
      </w:pPr>
      <w:proofErr w:type="gramStart"/>
      <w:r>
        <w:t>results</w:t>
      </w:r>
      <w:proofErr w:type="gramEnd"/>
      <w:r>
        <w:t xml:space="preserve"> = </w:t>
      </w:r>
      <w:proofErr w:type="spellStart"/>
      <w:r>
        <w:t>runtests</w:t>
      </w:r>
      <w:proofErr w:type="spellEnd"/>
      <w:r>
        <w:t>('</w:t>
      </w:r>
      <w:proofErr w:type="spellStart"/>
      <w:r>
        <w:t>display_timeTest.m</w:t>
      </w:r>
      <w:proofErr w:type="spellEnd"/>
      <w:r>
        <w:t>')</w:t>
      </w:r>
    </w:p>
    <w:p w:rsidR="00EF57BC" w:rsidRDefault="0044718E" w:rsidP="002D6D60">
      <w:pPr>
        <w:pStyle w:val="ListParagraph"/>
        <w:jc w:val="both"/>
      </w:pPr>
      <w:proofErr w:type="gramStart"/>
      <w:r w:rsidRPr="0044718E">
        <w:t>results</w:t>
      </w:r>
      <w:proofErr w:type="gramEnd"/>
      <w:r w:rsidRPr="0044718E">
        <w:t xml:space="preserve"> = </w:t>
      </w:r>
      <w:proofErr w:type="spellStart"/>
      <w:r w:rsidRPr="0044718E">
        <w:t>runtests</w:t>
      </w:r>
      <w:proofErr w:type="spellEnd"/>
      <w:r w:rsidRPr="0044718E">
        <w:t>('</w:t>
      </w:r>
      <w:proofErr w:type="spellStart"/>
      <w:r w:rsidRPr="0044718E">
        <w:t>new_guiTest.m</w:t>
      </w:r>
      <w:proofErr w:type="spellEnd"/>
      <w:r w:rsidRPr="0044718E">
        <w:t>')</w:t>
      </w:r>
      <w:r>
        <w:t xml:space="preserve">  </w:t>
      </w:r>
    </w:p>
    <w:p w:rsidR="0044718E" w:rsidRDefault="0044718E" w:rsidP="002D6D60">
      <w:pPr>
        <w:pStyle w:val="ListParagraph"/>
        <w:jc w:val="both"/>
      </w:pPr>
      <w:r>
        <w:t>% this test is not developed completely, hence</w:t>
      </w:r>
      <w:r w:rsidR="0030142B">
        <w:t>, please</w:t>
      </w:r>
      <w:r>
        <w:t xml:space="preserve"> close the clock </w:t>
      </w:r>
      <w:proofErr w:type="spellStart"/>
      <w:proofErr w:type="gramStart"/>
      <w:r>
        <w:t>gui</w:t>
      </w:r>
      <w:proofErr w:type="spellEnd"/>
      <w:proofErr w:type="gramEnd"/>
      <w:r>
        <w:t xml:space="preserve"> </w:t>
      </w:r>
      <w:r w:rsidR="0030142B">
        <w:t>after the test</w:t>
      </w:r>
      <w:r>
        <w:t>.</w:t>
      </w:r>
    </w:p>
    <w:p w:rsidR="0030142B" w:rsidRPr="00BA5DAF" w:rsidRDefault="0030142B" w:rsidP="002D6D60">
      <w:pPr>
        <w:pStyle w:val="ListParagraph"/>
        <w:jc w:val="both"/>
      </w:pPr>
    </w:p>
    <w:p w:rsidR="00742C84" w:rsidRPr="00BA5DAF" w:rsidRDefault="00742C84" w:rsidP="00742C84">
      <w:pPr>
        <w:rPr>
          <w:b/>
          <w:u w:val="single"/>
        </w:rPr>
      </w:pPr>
      <w:r w:rsidRPr="00BA5DAF">
        <w:rPr>
          <w:b/>
          <w:u w:val="single"/>
        </w:rPr>
        <w:t>Conclusion</w:t>
      </w:r>
    </w:p>
    <w:p w:rsidR="00742C84" w:rsidRPr="00BA5DAF" w:rsidRDefault="0031026E">
      <w:r w:rsidRPr="00BA5DAF">
        <w:t>All tests mentioned above run as per expected</w:t>
      </w:r>
      <w:r w:rsidR="00BA5DAF" w:rsidRPr="00BA5DAF">
        <w:t>,</w:t>
      </w:r>
      <w:r w:rsidRPr="00BA5DAF">
        <w:t xml:space="preserve"> apart from the</w:t>
      </w:r>
      <w:r w:rsidR="002C6DFB" w:rsidRPr="00BA5DAF">
        <w:t xml:space="preserve"> </w:t>
      </w:r>
      <w:proofErr w:type="spellStart"/>
      <w:r w:rsidR="00BA5DAF" w:rsidRPr="00BA5DAF">
        <w:rPr>
          <w:rFonts w:cs="Courier New"/>
          <w:color w:val="000000"/>
          <w:sz w:val="24"/>
          <w:szCs w:val="24"/>
        </w:rPr>
        <w:t>new_</w:t>
      </w:r>
      <w:bookmarkStart w:id="0" w:name="_GoBack"/>
      <w:bookmarkEnd w:id="0"/>
      <w:r w:rsidR="00853646" w:rsidRPr="00BA5DAF">
        <w:rPr>
          <w:rFonts w:cs="Courier New"/>
          <w:color w:val="000000"/>
          <w:sz w:val="24"/>
          <w:szCs w:val="24"/>
        </w:rPr>
        <w:t>guiTest</w:t>
      </w:r>
      <w:proofErr w:type="spellEnd"/>
      <w:r w:rsidR="00853646" w:rsidRPr="00BA5DAF">
        <w:rPr>
          <w:rFonts w:cs="Courier New"/>
          <w:color w:val="000000"/>
          <w:sz w:val="24"/>
          <w:szCs w:val="24"/>
        </w:rPr>
        <w:t xml:space="preserve"> which</w:t>
      </w:r>
      <w:r w:rsidR="00BA5DAF" w:rsidRPr="00BA5DAF">
        <w:rPr>
          <w:rFonts w:cs="Courier New"/>
          <w:color w:val="000000"/>
          <w:sz w:val="24"/>
          <w:szCs w:val="24"/>
        </w:rPr>
        <w:t xml:space="preserve"> require</w:t>
      </w:r>
      <w:r w:rsidR="00EF57BC">
        <w:rPr>
          <w:rFonts w:cs="Courier New"/>
          <w:color w:val="000000"/>
          <w:sz w:val="24"/>
          <w:szCs w:val="24"/>
        </w:rPr>
        <w:t>s</w:t>
      </w:r>
      <w:r w:rsidR="00BA5DAF" w:rsidRPr="00BA5DAF">
        <w:rPr>
          <w:rFonts w:cs="Courier New"/>
          <w:color w:val="000000"/>
          <w:sz w:val="24"/>
          <w:szCs w:val="24"/>
        </w:rPr>
        <w:t xml:space="preserve"> further simulated testing.</w:t>
      </w:r>
    </w:p>
    <w:p w:rsidR="0006546B" w:rsidRPr="00BA5DAF" w:rsidRDefault="0006546B">
      <w:pPr>
        <w:rPr>
          <w:b/>
          <w:u w:val="single"/>
        </w:rPr>
      </w:pPr>
      <w:r w:rsidRPr="00BA5DAF">
        <w:rPr>
          <w:b/>
          <w:u w:val="single"/>
        </w:rPr>
        <w:t>References:</w:t>
      </w:r>
    </w:p>
    <w:p w:rsidR="00AF6860" w:rsidRPr="00BA5DAF" w:rsidRDefault="00853646">
      <w:hyperlink r:id="rId7" w:history="1">
        <w:r w:rsidR="0003032F" w:rsidRPr="00BA5DAF">
          <w:rPr>
            <w:rStyle w:val="Hyperlink"/>
          </w:rPr>
          <w:t>http://www.mathworks.com/help/matlab/examples/graphics-objects.html?searchHighlight=XData%20graphics</w:t>
        </w:r>
      </w:hyperlink>
      <w:r w:rsidR="0003032F" w:rsidRPr="00BA5DAF">
        <w:t xml:space="preserve"> </w:t>
      </w:r>
    </w:p>
    <w:p w:rsidR="007E3F38" w:rsidRPr="00BA5DAF" w:rsidRDefault="00853646">
      <w:hyperlink r:id="rId8" w:history="1">
        <w:r w:rsidR="007E3F38" w:rsidRPr="00BA5DAF">
          <w:rPr>
            <w:rStyle w:val="Hyperlink"/>
          </w:rPr>
          <w:t>http://www.mathworks.com/help/matlab/ref/pause.html?searchHighlight=pause</w:t>
        </w:r>
      </w:hyperlink>
      <w:r w:rsidR="007E3F38" w:rsidRPr="00BA5DAF">
        <w:t xml:space="preserve"> </w:t>
      </w:r>
    </w:p>
    <w:p w:rsidR="001A6223" w:rsidRPr="00BA5DAF" w:rsidRDefault="00853646">
      <w:hyperlink r:id="rId9" w:history="1">
        <w:r w:rsidR="001A6223" w:rsidRPr="00BA5DAF">
          <w:rPr>
            <w:rStyle w:val="Hyperlink"/>
          </w:rPr>
          <w:t>http://www.mathworks.com/help/matlab/ref/timer-class.html</w:t>
        </w:r>
      </w:hyperlink>
      <w:r w:rsidR="001A6223" w:rsidRPr="00BA5DAF">
        <w:t xml:space="preserve"> </w:t>
      </w:r>
    </w:p>
    <w:p w:rsidR="001A6223" w:rsidRPr="00BA5DAF" w:rsidRDefault="00853646">
      <w:hyperlink r:id="rId10" w:history="1">
        <w:r w:rsidR="001A6223" w:rsidRPr="00BA5DAF">
          <w:rPr>
            <w:rStyle w:val="Hyperlink"/>
          </w:rPr>
          <w:t>http://www.mathworks.com/help/matlab/gui-building-basics.html</w:t>
        </w:r>
      </w:hyperlink>
      <w:r w:rsidR="001A6223" w:rsidRPr="00BA5DAF">
        <w:t xml:space="preserve"> </w:t>
      </w:r>
    </w:p>
    <w:p w:rsidR="001A6223" w:rsidRPr="00BA5DAF" w:rsidRDefault="00853646">
      <w:hyperlink r:id="rId11" w:history="1">
        <w:r w:rsidR="001A6223" w:rsidRPr="00BA5DAF">
          <w:rPr>
            <w:rStyle w:val="Hyperlink"/>
          </w:rPr>
          <w:t>http://www.mathworks.com/matlabcentral/fileexchange/5527-my-clock</w:t>
        </w:r>
      </w:hyperlink>
      <w:r w:rsidR="001A6223" w:rsidRPr="00BA5DAF">
        <w:t xml:space="preserve"> </w:t>
      </w:r>
    </w:p>
    <w:p w:rsidR="001A6223" w:rsidRPr="00BA5DAF" w:rsidRDefault="00853646">
      <w:hyperlink r:id="rId12" w:history="1">
        <w:r w:rsidR="001A6223" w:rsidRPr="00BA5DAF">
          <w:rPr>
            <w:rStyle w:val="Hyperlink"/>
          </w:rPr>
          <w:t>http://in.mathworks.com/matlabcentral/fileexchange/20528-analog-clock</w:t>
        </w:r>
      </w:hyperlink>
      <w:r w:rsidR="001A6223" w:rsidRPr="00BA5DAF">
        <w:t xml:space="preserve"> </w:t>
      </w:r>
    </w:p>
    <w:p w:rsidR="009242A2" w:rsidRPr="00BA5DAF" w:rsidRDefault="00853646">
      <w:hyperlink r:id="rId13" w:history="1">
        <w:r w:rsidR="009242A2" w:rsidRPr="00BA5DAF">
          <w:rPr>
            <w:rStyle w:val="Hyperlink"/>
          </w:rPr>
          <w:t>http://stackoverflow.com/questions/21005698/how-to-use-timer-in-matlab</w:t>
        </w:r>
      </w:hyperlink>
      <w:r w:rsidR="009242A2" w:rsidRPr="00BA5DAF">
        <w:t xml:space="preserve"> </w:t>
      </w:r>
    </w:p>
    <w:p w:rsidR="001A6223" w:rsidRDefault="001A6223">
      <w:r w:rsidRPr="00BA5DAF">
        <w:t xml:space="preserve"> </w:t>
      </w:r>
    </w:p>
    <w:p w:rsidR="000C28E4" w:rsidRDefault="000C28E4">
      <w:proofErr w:type="gramStart"/>
      <w:r>
        <w:t>Screen  Captures</w:t>
      </w:r>
      <w:proofErr w:type="gramEnd"/>
      <w:r>
        <w:t>.</w:t>
      </w:r>
    </w:p>
    <w:p w:rsidR="000C28E4" w:rsidRDefault="00303EDE">
      <w:r>
        <w:rPr>
          <w:noProof/>
        </w:rPr>
        <w:drawing>
          <wp:inline distT="0" distB="0" distL="0" distR="0">
            <wp:extent cx="594360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2D6D60" w:rsidRDefault="002D6D60">
      <w:r>
        <w:t xml:space="preserve">The second hand drifted away as </w:t>
      </w:r>
      <w:r w:rsidR="00303EDE">
        <w:t xml:space="preserve">I </w:t>
      </w:r>
      <w:proofErr w:type="gramStart"/>
      <w:r w:rsidR="00303EDE">
        <w:t>captured  the</w:t>
      </w:r>
      <w:proofErr w:type="gramEnd"/>
      <w:r w:rsidR="00303EDE">
        <w:t xml:space="preserve"> screen capture.</w:t>
      </w:r>
    </w:p>
    <w:p w:rsidR="000C28E4" w:rsidRPr="00BA5DAF" w:rsidRDefault="000C28E4"/>
    <w:sectPr w:rsidR="000C28E4" w:rsidRPr="00BA5DA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1CB" w:rsidRDefault="003A01CB" w:rsidP="0031026E">
      <w:pPr>
        <w:spacing w:after="0" w:line="240" w:lineRule="auto"/>
      </w:pPr>
      <w:r>
        <w:separator/>
      </w:r>
    </w:p>
  </w:endnote>
  <w:endnote w:type="continuationSeparator" w:id="0">
    <w:p w:rsidR="003A01CB" w:rsidRDefault="003A01CB" w:rsidP="00310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26E" w:rsidRDefault="003102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26E" w:rsidRDefault="003102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26E" w:rsidRDefault="003102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1CB" w:rsidRDefault="003A01CB" w:rsidP="0031026E">
      <w:pPr>
        <w:spacing w:after="0" w:line="240" w:lineRule="auto"/>
      </w:pPr>
      <w:r>
        <w:separator/>
      </w:r>
    </w:p>
  </w:footnote>
  <w:footnote w:type="continuationSeparator" w:id="0">
    <w:p w:rsidR="003A01CB" w:rsidRDefault="003A01CB" w:rsidP="00310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26E" w:rsidRDefault="003102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26E" w:rsidRDefault="003102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26E" w:rsidRDefault="003102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9817C7"/>
    <w:multiLevelType w:val="hybridMultilevel"/>
    <w:tmpl w:val="9408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2F"/>
    <w:rsid w:val="0003032F"/>
    <w:rsid w:val="0006546B"/>
    <w:rsid w:val="000C28E4"/>
    <w:rsid w:val="00165186"/>
    <w:rsid w:val="001A6223"/>
    <w:rsid w:val="002C6DFB"/>
    <w:rsid w:val="002D3180"/>
    <w:rsid w:val="002D6D60"/>
    <w:rsid w:val="0030142B"/>
    <w:rsid w:val="00303EDE"/>
    <w:rsid w:val="00306296"/>
    <w:rsid w:val="0031026E"/>
    <w:rsid w:val="003A01CB"/>
    <w:rsid w:val="0044718E"/>
    <w:rsid w:val="005F66A8"/>
    <w:rsid w:val="00742C84"/>
    <w:rsid w:val="007C2742"/>
    <w:rsid w:val="007E3F38"/>
    <w:rsid w:val="007E4899"/>
    <w:rsid w:val="00853646"/>
    <w:rsid w:val="009242A2"/>
    <w:rsid w:val="009E3947"/>
    <w:rsid w:val="00A5546E"/>
    <w:rsid w:val="00B067C5"/>
    <w:rsid w:val="00B66A75"/>
    <w:rsid w:val="00BA5DAF"/>
    <w:rsid w:val="00E209CC"/>
    <w:rsid w:val="00EE0FF8"/>
    <w:rsid w:val="00EF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73714-C2F1-4523-9CB4-735FA113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32F"/>
    <w:rPr>
      <w:color w:val="0563C1" w:themeColor="hyperlink"/>
      <w:u w:val="single"/>
    </w:rPr>
  </w:style>
  <w:style w:type="character" w:styleId="FollowedHyperlink">
    <w:name w:val="FollowedHyperlink"/>
    <w:basedOn w:val="DefaultParagraphFont"/>
    <w:uiPriority w:val="99"/>
    <w:semiHidden/>
    <w:unhideWhenUsed/>
    <w:rsid w:val="001A6223"/>
    <w:rPr>
      <w:color w:val="954F72" w:themeColor="followedHyperlink"/>
      <w:u w:val="single"/>
    </w:rPr>
  </w:style>
  <w:style w:type="paragraph" w:styleId="Header">
    <w:name w:val="header"/>
    <w:basedOn w:val="Normal"/>
    <w:link w:val="HeaderChar"/>
    <w:uiPriority w:val="99"/>
    <w:unhideWhenUsed/>
    <w:rsid w:val="00310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26E"/>
  </w:style>
  <w:style w:type="paragraph" w:styleId="Footer">
    <w:name w:val="footer"/>
    <w:basedOn w:val="Normal"/>
    <w:link w:val="FooterChar"/>
    <w:uiPriority w:val="99"/>
    <w:unhideWhenUsed/>
    <w:rsid w:val="00310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26E"/>
  </w:style>
  <w:style w:type="paragraph" w:styleId="ListParagraph">
    <w:name w:val="List Paragraph"/>
    <w:basedOn w:val="Normal"/>
    <w:uiPriority w:val="34"/>
    <w:qFormat/>
    <w:rsid w:val="00165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49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ref/pause.html?searchHighlight=pause" TargetMode="External"/><Relationship Id="rId13" Type="http://schemas.openxmlformats.org/officeDocument/2006/relationships/hyperlink" Target="http://stackoverflow.com/questions/21005698/how-to-use-timer-in-matlab"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athworks.com/help/matlab/examples/graphics-objects.html?searchHighlight=XData%20graphics" TargetMode="External"/><Relationship Id="rId12" Type="http://schemas.openxmlformats.org/officeDocument/2006/relationships/hyperlink" Target="http://in.mathworks.com/matlabcentral/fileexchange/20528-analog-cloc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matlabcentral/fileexchange/5527-my-cloc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mathworks.com/help/matlab/gui-building-basics.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mathworks.com/help/matlab/ref/timer-class.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A2C0B6BA</Template>
  <TotalTime>27</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Uday Sane</dc:creator>
  <cp:keywords/>
  <dc:description/>
  <cp:lastModifiedBy>Tanmay Uday Sane</cp:lastModifiedBy>
  <cp:revision>14</cp:revision>
  <dcterms:created xsi:type="dcterms:W3CDTF">2015-05-07T15:18:00Z</dcterms:created>
  <dcterms:modified xsi:type="dcterms:W3CDTF">2015-05-08T01:21:00Z</dcterms:modified>
</cp:coreProperties>
</file>